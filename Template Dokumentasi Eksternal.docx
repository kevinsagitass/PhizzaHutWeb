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4D75CC56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Project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F3140" w14:textId="77777777" w:rsidR="008E458F" w:rsidRPr="00B67595" w:rsidRDefault="008E458F" w:rsidP="008E458F">
            <w:pPr>
              <w:rPr>
                <w:rFonts w:asciiTheme="majorHAnsi" w:eastAsiaTheme="majorEastAsia" w:hAnsiTheme="majorHAnsi" w:cstheme="majorBidi"/>
                <w:b/>
                <w:bCs/>
                <w:iCs/>
              </w:rPr>
            </w:pPr>
            <w:r>
              <w:rPr>
                <w:rFonts w:ascii="Arial Narrow" w:hAnsi="Arial Narrow" w:cs="Tahoma"/>
                <w:sz w:val="36"/>
              </w:rPr>
              <w:t>COMP6144</w:t>
            </w:r>
          </w:p>
          <w:p w14:paraId="36656A16" w14:textId="542A5330" w:rsidR="000035F9" w:rsidRPr="00876A58" w:rsidRDefault="008E458F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5D2EE65B" w:rsidR="000035F9" w:rsidRPr="00227331" w:rsidRDefault="008E458F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Odd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>
              <w:rPr>
                <w:rFonts w:ascii="Arial" w:hAnsi="Arial" w:cs="Arial"/>
                <w:iCs/>
                <w:sz w:val="20"/>
                <w:szCs w:val="20"/>
              </w:rPr>
              <w:t>2020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>
              <w:rPr>
                <w:rFonts w:ascii="Arial" w:hAnsi="Arial" w:cs="Arial"/>
                <w:iCs/>
                <w:sz w:val="20"/>
                <w:szCs w:val="20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0F5101E3" w:rsidR="009F37DD" w:rsidRPr="00740F48" w:rsidRDefault="008E458F" w:rsidP="002F11B8">
      <w:pPr>
        <w:spacing w:line="360" w:lineRule="auto"/>
        <w:ind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PHizza</w:t>
      </w:r>
      <w:proofErr w:type="spellEnd"/>
      <w:r>
        <w:rPr>
          <w:sz w:val="28"/>
          <w:szCs w:val="28"/>
        </w:rPr>
        <w:t xml:space="preserve"> Hut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5032EEAD" w:rsidR="00740F48" w:rsidRPr="009F37DD" w:rsidRDefault="00AE7A98" w:rsidP="002F11B8">
      <w:pPr>
        <w:spacing w:line="360" w:lineRule="auto"/>
        <w:ind w:firstLine="360"/>
      </w:pPr>
      <w:r>
        <w:t>PROJECT EXPLANATION</w:t>
      </w:r>
    </w:p>
    <w:p w14:paraId="12AE8008" w14:textId="1D9D951E" w:rsidR="009F37DD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416E5912" w14:textId="7AB46AAA" w:rsidR="005828C9" w:rsidRPr="00682E72" w:rsidRDefault="005828C9" w:rsidP="005828C9">
      <w:r>
        <w:t>Home Page</w:t>
      </w:r>
    </w:p>
    <w:p w14:paraId="62B239BD" w14:textId="766D0613" w:rsidR="00B2372A" w:rsidRDefault="005828C9" w:rsidP="005828C9">
      <w:pPr>
        <w:pStyle w:val="ListParagraph"/>
        <w:spacing w:line="360" w:lineRule="auto"/>
      </w:pPr>
      <w:r w:rsidRPr="005828C9">
        <w:rPr>
          <w:noProof/>
        </w:rPr>
        <w:drawing>
          <wp:inline distT="0" distB="0" distL="0" distR="0" wp14:anchorId="3B281816" wp14:editId="285FBB1F">
            <wp:extent cx="6280785" cy="312737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ECBB" w14:textId="4A2736EF" w:rsidR="005828C9" w:rsidRDefault="005828C9" w:rsidP="005828C9">
      <w:pPr>
        <w:pStyle w:val="ListParagraph"/>
        <w:spacing w:line="360" w:lineRule="auto"/>
      </w:pPr>
      <w:r>
        <w:t xml:space="preserve">Pada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pada </w:t>
      </w:r>
      <w:proofErr w:type="spellStart"/>
      <w:r>
        <w:t>phizza</w:t>
      </w:r>
      <w:proofErr w:type="spellEnd"/>
      <w:r>
        <w:t xml:space="preserve"> hut ini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list </w:t>
      </w:r>
      <w:proofErr w:type="spellStart"/>
      <w:r w:rsidR="00954CE5">
        <w:t>phizza</w:t>
      </w:r>
      <w:proofErr w:type="spellEnd"/>
      <w:r w:rsidR="00954CE5">
        <w:t xml:space="preserve"> </w:t>
      </w:r>
      <w:r>
        <w:t xml:space="preserve">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dapat </w:t>
      </w:r>
      <w:proofErr w:type="spellStart"/>
      <w:r>
        <w:t>melihat</w:t>
      </w:r>
      <w:proofErr w:type="spellEnd"/>
      <w:r>
        <w:t xml:space="preserve"> detail </w:t>
      </w:r>
      <w:proofErr w:type="spellStart"/>
      <w:r w:rsidR="00954CE5">
        <w:t>phizza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dengan klik pada </w:t>
      </w:r>
      <w:proofErr w:type="spellStart"/>
      <w:r>
        <w:t>gambar</w:t>
      </w:r>
      <w:proofErr w:type="spellEnd"/>
      <w:r>
        <w:t xml:space="preserve"> </w:t>
      </w:r>
      <w:proofErr w:type="spellStart"/>
      <w:r w:rsidR="00954CE5">
        <w:t>phizza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54CE5">
        <w:t>phizza</w:t>
      </w:r>
      <w:proofErr w:type="spellEnd"/>
      <w:r>
        <w:t xml:space="preserve">. Dalam home page ini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admin login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button update </w:t>
      </w:r>
      <w:proofErr w:type="spellStart"/>
      <w:r>
        <w:t>phizza</w:t>
      </w:r>
      <w:proofErr w:type="spellEnd"/>
      <w:r>
        <w:t xml:space="preserve"> dan delete </w:t>
      </w:r>
      <w:proofErr w:type="spellStart"/>
      <w:r>
        <w:t>phizza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</w:p>
    <w:p w14:paraId="26256C0C" w14:textId="575D85A2" w:rsidR="005828C9" w:rsidRDefault="005828C9" w:rsidP="005828C9">
      <w:pPr>
        <w:pStyle w:val="ListParagraph"/>
        <w:spacing w:line="360" w:lineRule="auto"/>
      </w:pPr>
      <w:r w:rsidRPr="005828C9">
        <w:rPr>
          <w:noProof/>
        </w:rPr>
        <w:lastRenderedPageBreak/>
        <w:drawing>
          <wp:inline distT="0" distB="0" distL="0" distR="0" wp14:anchorId="0EF27CB8" wp14:editId="27ADF35A">
            <wp:extent cx="6280785" cy="309054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6BB2" w14:textId="236809AF" w:rsidR="005828C9" w:rsidRDefault="005828C9" w:rsidP="005828C9">
      <w:pPr>
        <w:pStyle w:val="ListParagraph"/>
        <w:spacing w:line="360" w:lineRule="auto"/>
      </w:pPr>
    </w:p>
    <w:p w14:paraId="6948495A" w14:textId="7E82BBFB" w:rsidR="005828C9" w:rsidRDefault="005828C9" w:rsidP="005828C9">
      <w:pPr>
        <w:pStyle w:val="ListParagraph"/>
        <w:spacing w:line="360" w:lineRule="auto"/>
      </w:pPr>
      <w:r>
        <w:t>Register Page</w:t>
      </w:r>
    </w:p>
    <w:p w14:paraId="787278AD" w14:textId="61907176" w:rsidR="005828C9" w:rsidRDefault="005828C9" w:rsidP="005828C9">
      <w:pPr>
        <w:pStyle w:val="ListParagraph"/>
        <w:spacing w:line="360" w:lineRule="auto"/>
      </w:pPr>
      <w:r w:rsidRPr="005828C9">
        <w:rPr>
          <w:noProof/>
        </w:rPr>
        <w:drawing>
          <wp:inline distT="0" distB="0" distL="0" distR="0" wp14:anchorId="71454D9F" wp14:editId="08312CCD">
            <wp:extent cx="6280785" cy="298005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B685" w14:textId="172F6BF8" w:rsidR="005828C9" w:rsidRDefault="005828C9" w:rsidP="005828C9">
      <w:pPr>
        <w:pStyle w:val="ListParagraph"/>
        <w:spacing w:line="360" w:lineRule="auto"/>
      </w:pPr>
      <w:r>
        <w:t xml:space="preserve">Ketika user melakukan klik </w:t>
      </w:r>
      <w:proofErr w:type="spellStart"/>
      <w:r>
        <w:t>tombol</w:t>
      </w:r>
      <w:proofErr w:type="spellEnd"/>
      <w:r>
        <w:t xml:space="preserve"> register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dan user dapat </w:t>
      </w:r>
      <w:proofErr w:type="spellStart"/>
      <w:r>
        <w:t>mengisi</w:t>
      </w:r>
      <w:proofErr w:type="spellEnd"/>
      <w:r>
        <w:t xml:space="preserve"> </w:t>
      </w:r>
      <w:r w:rsidR="0091247E">
        <w:t xml:space="preserve">form </w:t>
      </w:r>
      <w:proofErr w:type="spellStart"/>
      <w:r w:rsidR="0091247E">
        <w:t>tersebut</w:t>
      </w:r>
      <w:proofErr w:type="spellEnd"/>
      <w:r w:rsidR="0091247E">
        <w:t xml:space="preserve"> untuk register.</w:t>
      </w:r>
    </w:p>
    <w:p w14:paraId="114DB9F3" w14:textId="38EB0381" w:rsidR="0091247E" w:rsidRDefault="0091247E" w:rsidP="005828C9">
      <w:pPr>
        <w:pStyle w:val="ListParagraph"/>
        <w:spacing w:line="360" w:lineRule="auto"/>
      </w:pPr>
    </w:p>
    <w:p w14:paraId="70483CFE" w14:textId="77777777" w:rsidR="0091247E" w:rsidRDefault="0091247E">
      <w:pPr>
        <w:spacing w:after="200" w:line="276" w:lineRule="auto"/>
      </w:pPr>
      <w:r>
        <w:br w:type="page"/>
      </w:r>
    </w:p>
    <w:p w14:paraId="2AF24DB9" w14:textId="21CA7DC9" w:rsidR="0091247E" w:rsidRDefault="0091247E" w:rsidP="005828C9">
      <w:pPr>
        <w:pStyle w:val="ListParagraph"/>
        <w:spacing w:line="360" w:lineRule="auto"/>
      </w:pPr>
      <w:r>
        <w:lastRenderedPageBreak/>
        <w:t>Login Page</w:t>
      </w:r>
    </w:p>
    <w:p w14:paraId="0F9F48D1" w14:textId="1E58C639" w:rsidR="0091247E" w:rsidRDefault="0091247E" w:rsidP="005828C9">
      <w:pPr>
        <w:pStyle w:val="ListParagraph"/>
        <w:spacing w:line="360" w:lineRule="auto"/>
      </w:pPr>
      <w:r w:rsidRPr="0091247E">
        <w:rPr>
          <w:noProof/>
        </w:rPr>
        <w:drawing>
          <wp:inline distT="0" distB="0" distL="0" distR="0" wp14:anchorId="6A9B572C" wp14:editId="6EA29705">
            <wp:extent cx="6280785" cy="1975485"/>
            <wp:effectExtent l="0" t="0" r="571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C8D" w14:textId="051D02ED" w:rsidR="0091247E" w:rsidRDefault="0091247E" w:rsidP="005828C9">
      <w:pPr>
        <w:pStyle w:val="ListParagraph"/>
        <w:spacing w:line="360" w:lineRule="auto"/>
      </w:pPr>
      <w:r>
        <w:t xml:space="preserve">Login page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form-form untuk login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checkbox remember me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ingin login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email dan password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terisi</w:t>
      </w:r>
      <w:proofErr w:type="spellEnd"/>
      <w:r>
        <w:t>.</w:t>
      </w:r>
    </w:p>
    <w:p w14:paraId="4505FDC9" w14:textId="11E5F0FF" w:rsidR="0091247E" w:rsidRDefault="0091247E" w:rsidP="005828C9">
      <w:pPr>
        <w:pStyle w:val="ListParagraph"/>
        <w:spacing w:line="360" w:lineRule="auto"/>
      </w:pPr>
    </w:p>
    <w:p w14:paraId="3D5B2C78" w14:textId="633B8765" w:rsidR="0091247E" w:rsidRDefault="0091247E" w:rsidP="005828C9">
      <w:pPr>
        <w:pStyle w:val="ListParagraph"/>
        <w:spacing w:line="360" w:lineRule="auto"/>
      </w:pPr>
      <w:proofErr w:type="spellStart"/>
      <w:r>
        <w:t>Phizza</w:t>
      </w:r>
      <w:proofErr w:type="spellEnd"/>
      <w:r>
        <w:t xml:space="preserve"> Detail</w:t>
      </w:r>
    </w:p>
    <w:p w14:paraId="7DC61C95" w14:textId="3D9F84CF" w:rsidR="0091247E" w:rsidRDefault="0091247E" w:rsidP="005828C9">
      <w:pPr>
        <w:pStyle w:val="ListParagraph"/>
        <w:spacing w:line="360" w:lineRule="auto"/>
      </w:pPr>
      <w:r w:rsidRPr="0091247E">
        <w:rPr>
          <w:noProof/>
        </w:rPr>
        <w:drawing>
          <wp:inline distT="0" distB="0" distL="0" distR="0" wp14:anchorId="3C7C2087" wp14:editId="573F9763">
            <wp:extent cx="6280785" cy="2171065"/>
            <wp:effectExtent l="0" t="0" r="571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DCDB" w14:textId="78E91554" w:rsidR="0091247E" w:rsidRDefault="0091247E" w:rsidP="005828C9">
      <w:pPr>
        <w:pStyle w:val="ListParagraph"/>
        <w:spacing w:line="360" w:lineRule="auto"/>
      </w:pPr>
      <w:r>
        <w:t xml:space="preserve">Pada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phizza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thumbnail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pada </w:t>
      </w:r>
      <w:proofErr w:type="spellStart"/>
      <w:r>
        <w:t>phizza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customer </w:t>
      </w:r>
      <w:proofErr w:type="spellStart"/>
      <w:r>
        <w:t>mengakses</w:t>
      </w:r>
      <w:proofErr w:type="spellEnd"/>
      <w:r>
        <w:t xml:space="preserve"> detail </w:t>
      </w:r>
      <w:proofErr w:type="spellStart"/>
      <w:r>
        <w:t>phizza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button add to cart dan field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</w:p>
    <w:p w14:paraId="20E428BC" w14:textId="7EC758D5" w:rsidR="0091247E" w:rsidRDefault="0091247E" w:rsidP="005828C9">
      <w:pPr>
        <w:pStyle w:val="ListParagraph"/>
        <w:spacing w:line="360" w:lineRule="auto"/>
      </w:pPr>
      <w:r w:rsidRPr="0091247E">
        <w:rPr>
          <w:noProof/>
        </w:rPr>
        <w:drawing>
          <wp:inline distT="0" distB="0" distL="0" distR="0" wp14:anchorId="323F6A66" wp14:editId="55EC5F64">
            <wp:extent cx="6280785" cy="228663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E71A" w14:textId="10C240E8" w:rsidR="005229CB" w:rsidRDefault="005229CB" w:rsidP="005828C9">
      <w:pPr>
        <w:pStyle w:val="ListParagraph"/>
        <w:spacing w:line="360" w:lineRule="auto"/>
      </w:pPr>
      <w:r>
        <w:lastRenderedPageBreak/>
        <w:t>View Cart Page</w:t>
      </w:r>
    </w:p>
    <w:p w14:paraId="0740B1C5" w14:textId="51FADE7B" w:rsidR="005229CB" w:rsidRDefault="005229CB" w:rsidP="005828C9">
      <w:pPr>
        <w:pStyle w:val="ListParagraph"/>
        <w:spacing w:line="360" w:lineRule="auto"/>
      </w:pPr>
      <w:r w:rsidRPr="005229CB">
        <w:rPr>
          <w:noProof/>
        </w:rPr>
        <w:drawing>
          <wp:inline distT="0" distB="0" distL="0" distR="0" wp14:anchorId="66EDB493" wp14:editId="6C1DE584">
            <wp:extent cx="6280785" cy="3079115"/>
            <wp:effectExtent l="0" t="0" r="571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0951" w14:textId="40B9F6C2" w:rsidR="005229CB" w:rsidRDefault="005229CB" w:rsidP="005828C9">
      <w:pPr>
        <w:pStyle w:val="ListParagraph"/>
        <w:spacing w:line="360" w:lineRule="auto"/>
      </w:pPr>
      <w:r>
        <w:t xml:space="preserve">View Cart Page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list cart </w:t>
      </w:r>
      <w:proofErr w:type="spellStart"/>
      <w:r>
        <w:t>milik</w:t>
      </w:r>
      <w:proofErr w:type="spellEnd"/>
      <w:r>
        <w:t xml:space="preserve"> user yang </w:t>
      </w:r>
      <w:proofErr w:type="spellStart"/>
      <w:r>
        <w:t>disertai</w:t>
      </w:r>
      <w:proofErr w:type="spellEnd"/>
      <w:r>
        <w:t xml:space="preserve"> button update dan delete. </w:t>
      </w:r>
      <w:proofErr w:type="spellStart"/>
      <w:r>
        <w:t>Apabila</w:t>
      </w:r>
      <w:proofErr w:type="spellEnd"/>
      <w:r>
        <w:t xml:space="preserve"> cart user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no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93C56D4" w14:textId="38B5B6BB" w:rsidR="005229CB" w:rsidRDefault="005229CB" w:rsidP="005828C9">
      <w:pPr>
        <w:pStyle w:val="ListParagraph"/>
        <w:spacing w:line="360" w:lineRule="auto"/>
      </w:pPr>
      <w:r w:rsidRPr="005229CB">
        <w:rPr>
          <w:noProof/>
        </w:rPr>
        <w:drawing>
          <wp:inline distT="0" distB="0" distL="0" distR="0" wp14:anchorId="346CE0A8" wp14:editId="63CFDF48">
            <wp:extent cx="6280785" cy="3025775"/>
            <wp:effectExtent l="0" t="0" r="571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FB27" w14:textId="4FDF095F" w:rsidR="005229CB" w:rsidRDefault="005229CB" w:rsidP="005828C9">
      <w:pPr>
        <w:pStyle w:val="ListParagraph"/>
        <w:spacing w:line="360" w:lineRule="auto"/>
      </w:pPr>
      <w:r>
        <w:t>Transaction History Page</w:t>
      </w:r>
    </w:p>
    <w:p w14:paraId="3A777101" w14:textId="6B480B4E" w:rsidR="005229CB" w:rsidRDefault="005229CB" w:rsidP="005828C9">
      <w:pPr>
        <w:pStyle w:val="ListParagraph"/>
        <w:spacing w:line="360" w:lineRule="auto"/>
      </w:pPr>
      <w:r w:rsidRPr="005229CB">
        <w:rPr>
          <w:noProof/>
        </w:rPr>
        <w:lastRenderedPageBreak/>
        <w:drawing>
          <wp:inline distT="0" distB="0" distL="0" distR="0" wp14:anchorId="65FC156A" wp14:editId="21A8FEEA">
            <wp:extent cx="6280785" cy="1517650"/>
            <wp:effectExtent l="0" t="0" r="571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A74C" w14:textId="4C58AC39" w:rsidR="005229CB" w:rsidRDefault="005229CB" w:rsidP="005828C9">
      <w:pPr>
        <w:pStyle w:val="ListParagraph"/>
        <w:spacing w:line="360" w:lineRule="auto"/>
      </w:pPr>
      <w:r>
        <w:t xml:space="preserve">Transaction History Page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customer. </w:t>
      </w:r>
      <w:proofErr w:type="spellStart"/>
      <w:r>
        <w:t>Apabila</w:t>
      </w:r>
      <w:proofErr w:type="spellEnd"/>
      <w:r>
        <w:t xml:space="preserve"> customer melakukan klik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>.</w:t>
      </w:r>
    </w:p>
    <w:p w14:paraId="6D2EA0E5" w14:textId="30DF6E3F" w:rsidR="005229CB" w:rsidRDefault="005229CB" w:rsidP="005828C9">
      <w:pPr>
        <w:pStyle w:val="ListParagraph"/>
        <w:spacing w:line="360" w:lineRule="auto"/>
      </w:pPr>
    </w:p>
    <w:p w14:paraId="069546E0" w14:textId="3D246632" w:rsidR="005229CB" w:rsidRDefault="005229CB" w:rsidP="005828C9">
      <w:pPr>
        <w:pStyle w:val="ListParagraph"/>
        <w:spacing w:line="360" w:lineRule="auto"/>
      </w:pPr>
      <w:r>
        <w:t>Transaction Detail Page</w:t>
      </w:r>
    </w:p>
    <w:p w14:paraId="3871584B" w14:textId="7E40915D" w:rsidR="005229CB" w:rsidRDefault="005229CB" w:rsidP="005828C9">
      <w:pPr>
        <w:pStyle w:val="ListParagraph"/>
        <w:spacing w:line="360" w:lineRule="auto"/>
      </w:pPr>
      <w:r w:rsidRPr="005229CB">
        <w:rPr>
          <w:noProof/>
        </w:rPr>
        <w:drawing>
          <wp:inline distT="0" distB="0" distL="0" distR="0" wp14:anchorId="059CA558" wp14:editId="72FA0FE4">
            <wp:extent cx="6280785" cy="219837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AE71" w14:textId="6B658FE0" w:rsidR="005229CB" w:rsidRDefault="005229CB" w:rsidP="005229CB">
      <w:pPr>
        <w:spacing w:line="360" w:lineRule="auto"/>
        <w:ind w:left="720"/>
      </w:pPr>
      <w:r>
        <w:t xml:space="preserve">Transaction Detail Page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phizza-phizza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 oleh customer </w:t>
      </w:r>
      <w:proofErr w:type="spellStart"/>
      <w:r>
        <w:t>serta</w:t>
      </w:r>
      <w:proofErr w:type="spellEnd"/>
      <w:r>
        <w:t xml:space="preserve"> total price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phizza</w:t>
      </w:r>
      <w:proofErr w:type="spellEnd"/>
      <w:r>
        <w:t>.</w:t>
      </w:r>
    </w:p>
    <w:p w14:paraId="1593D8E0" w14:textId="3C0CEA1E" w:rsidR="005229CB" w:rsidRDefault="005229CB" w:rsidP="005229CB">
      <w:pPr>
        <w:spacing w:line="360" w:lineRule="auto"/>
        <w:ind w:left="720"/>
      </w:pPr>
    </w:p>
    <w:p w14:paraId="567E4801" w14:textId="7D9945CE" w:rsidR="005229CB" w:rsidRDefault="005229CB" w:rsidP="005229CB">
      <w:pPr>
        <w:spacing w:line="360" w:lineRule="auto"/>
        <w:ind w:left="720"/>
      </w:pPr>
      <w:r>
        <w:t xml:space="preserve">Add </w:t>
      </w:r>
      <w:proofErr w:type="spellStart"/>
      <w:r>
        <w:t>Phizza</w:t>
      </w:r>
      <w:proofErr w:type="spellEnd"/>
      <w:r>
        <w:t xml:space="preserve"> Page</w:t>
      </w:r>
    </w:p>
    <w:p w14:paraId="7C17E82B" w14:textId="0B9C245B" w:rsidR="005229CB" w:rsidRDefault="005229CB" w:rsidP="005229CB">
      <w:pPr>
        <w:spacing w:line="360" w:lineRule="auto"/>
        <w:ind w:left="720"/>
      </w:pPr>
      <w:r w:rsidRPr="005229CB">
        <w:rPr>
          <w:noProof/>
        </w:rPr>
        <w:drawing>
          <wp:inline distT="0" distB="0" distL="0" distR="0" wp14:anchorId="696CBA80" wp14:editId="7A5E3820">
            <wp:extent cx="6280785" cy="236474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6CF0" w14:textId="0B76D216" w:rsidR="005229CB" w:rsidRDefault="005229CB" w:rsidP="005229CB">
      <w:pPr>
        <w:spacing w:line="360" w:lineRule="auto"/>
        <w:ind w:left="720"/>
      </w:pPr>
      <w:r>
        <w:lastRenderedPageBreak/>
        <w:t xml:space="preserve">Ketika admin klik button add </w:t>
      </w:r>
      <w:proofErr w:type="spellStart"/>
      <w:r>
        <w:t>phizza</w:t>
      </w:r>
      <w:proofErr w:type="spellEnd"/>
      <w:r>
        <w:t xml:space="preserve"> di home page </w:t>
      </w:r>
      <w:proofErr w:type="spellStart"/>
      <w:r>
        <w:t>maka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add </w:t>
      </w:r>
      <w:proofErr w:type="spellStart"/>
      <w:r>
        <w:t>phizza</w:t>
      </w:r>
      <w:proofErr w:type="spellEnd"/>
      <w:r>
        <w:t xml:space="preserve"> untuk input </w:t>
      </w:r>
      <w:proofErr w:type="spellStart"/>
      <w:r>
        <w:t>phizza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68664F3C" w14:textId="37FAA84F" w:rsidR="005229CB" w:rsidRDefault="005229CB" w:rsidP="005229CB">
      <w:pPr>
        <w:spacing w:line="360" w:lineRule="auto"/>
        <w:ind w:left="720"/>
      </w:pPr>
    </w:p>
    <w:p w14:paraId="2617ADAD" w14:textId="084166C4" w:rsidR="005229CB" w:rsidRDefault="005229CB" w:rsidP="005229CB">
      <w:pPr>
        <w:spacing w:line="360" w:lineRule="auto"/>
        <w:ind w:left="720"/>
      </w:pPr>
      <w:r>
        <w:t xml:space="preserve">Edit </w:t>
      </w:r>
      <w:proofErr w:type="spellStart"/>
      <w:r>
        <w:t>Phizza</w:t>
      </w:r>
      <w:proofErr w:type="spellEnd"/>
      <w:r>
        <w:t xml:space="preserve"> Page</w:t>
      </w:r>
    </w:p>
    <w:p w14:paraId="50102FE3" w14:textId="5D631B09" w:rsidR="005229CB" w:rsidRDefault="005229CB" w:rsidP="005229CB">
      <w:pPr>
        <w:spacing w:line="360" w:lineRule="auto"/>
        <w:ind w:left="720"/>
      </w:pPr>
      <w:r w:rsidRPr="005229CB">
        <w:rPr>
          <w:noProof/>
        </w:rPr>
        <w:drawing>
          <wp:inline distT="0" distB="0" distL="0" distR="0" wp14:anchorId="5122A2E4" wp14:editId="62F7F446">
            <wp:extent cx="6280785" cy="2162175"/>
            <wp:effectExtent l="0" t="0" r="571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6B1" w14:textId="7267D654" w:rsidR="005229CB" w:rsidRDefault="005229CB" w:rsidP="005229CB">
      <w:pPr>
        <w:spacing w:line="360" w:lineRule="auto"/>
        <w:ind w:left="720"/>
      </w:pPr>
      <w:r>
        <w:t xml:space="preserve">Ketika admin klik button </w:t>
      </w:r>
      <w:r w:rsidR="00563275">
        <w:t>update</w:t>
      </w:r>
      <w:r>
        <w:t xml:space="preserve"> </w:t>
      </w:r>
      <w:proofErr w:type="spellStart"/>
      <w:r>
        <w:t>phizza</w:t>
      </w:r>
      <w:proofErr w:type="spellEnd"/>
      <w:r>
        <w:t xml:space="preserve"> di home page </w:t>
      </w:r>
      <w:proofErr w:type="spellStart"/>
      <w:r>
        <w:t>maka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r w:rsidR="00563275">
        <w:t xml:space="preserve">edit </w:t>
      </w:r>
      <w:proofErr w:type="spellStart"/>
      <w:r w:rsidR="00563275">
        <w:t>phizza</w:t>
      </w:r>
      <w:proofErr w:type="spellEnd"/>
      <w:r w:rsidR="00563275">
        <w:t xml:space="preserve"> yang </w:t>
      </w:r>
      <w:proofErr w:type="spellStart"/>
      <w:r w:rsidR="00563275">
        <w:t>disertai</w:t>
      </w:r>
      <w:proofErr w:type="spellEnd"/>
      <w:r w:rsidR="00563275">
        <w:t xml:space="preserve"> value data </w:t>
      </w:r>
      <w:proofErr w:type="spellStart"/>
      <w:r w:rsidR="00563275">
        <w:t>dari</w:t>
      </w:r>
      <w:proofErr w:type="spellEnd"/>
      <w:r w:rsidR="00563275">
        <w:t xml:space="preserve"> </w:t>
      </w:r>
      <w:proofErr w:type="spellStart"/>
      <w:r w:rsidR="00563275">
        <w:t>phizza</w:t>
      </w:r>
      <w:proofErr w:type="spellEnd"/>
      <w:r w:rsidR="00563275">
        <w:t xml:space="preserve"> </w:t>
      </w:r>
      <w:proofErr w:type="spellStart"/>
      <w:r w:rsidR="00563275">
        <w:t>tersebut</w:t>
      </w:r>
      <w:proofErr w:type="spellEnd"/>
      <w:r w:rsidR="00563275">
        <w:t>.</w:t>
      </w:r>
    </w:p>
    <w:p w14:paraId="02D590AD" w14:textId="561BDD37" w:rsidR="00563275" w:rsidRDefault="00563275" w:rsidP="005229CB">
      <w:pPr>
        <w:spacing w:line="360" w:lineRule="auto"/>
        <w:ind w:left="720"/>
      </w:pPr>
    </w:p>
    <w:p w14:paraId="060272CF" w14:textId="668A6DF1" w:rsidR="00563275" w:rsidRDefault="00563275" w:rsidP="005229CB">
      <w:pPr>
        <w:spacing w:line="360" w:lineRule="auto"/>
        <w:ind w:left="720"/>
      </w:pPr>
      <w:r>
        <w:t xml:space="preserve">Delete </w:t>
      </w:r>
      <w:proofErr w:type="spellStart"/>
      <w:r>
        <w:t>Phizza</w:t>
      </w:r>
      <w:proofErr w:type="spellEnd"/>
      <w:r>
        <w:t xml:space="preserve"> Page</w:t>
      </w:r>
    </w:p>
    <w:p w14:paraId="7636E9B9" w14:textId="0C47C418" w:rsidR="00563275" w:rsidRDefault="00563275" w:rsidP="00563275">
      <w:pPr>
        <w:spacing w:line="360" w:lineRule="auto"/>
        <w:ind w:left="720"/>
      </w:pPr>
      <w:r w:rsidRPr="00563275">
        <w:rPr>
          <w:noProof/>
        </w:rPr>
        <w:drawing>
          <wp:inline distT="0" distB="0" distL="0" distR="0" wp14:anchorId="49D427B3" wp14:editId="0A494E7B">
            <wp:extent cx="6280785" cy="242062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5B9E" w14:textId="7A2AE578" w:rsidR="00563275" w:rsidRDefault="00563275" w:rsidP="00563275">
      <w:pPr>
        <w:spacing w:line="360" w:lineRule="auto"/>
        <w:ind w:left="720"/>
      </w:pPr>
      <w:r>
        <w:t xml:space="preserve">Ketika admin klik button delete </w:t>
      </w:r>
      <w:proofErr w:type="spellStart"/>
      <w:r>
        <w:t>phizza</w:t>
      </w:r>
      <w:proofErr w:type="spellEnd"/>
      <w:r>
        <w:t xml:space="preserve"> di home page </w:t>
      </w:r>
      <w:proofErr w:type="spellStart"/>
      <w:r>
        <w:t>maka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page delete </w:t>
      </w:r>
      <w:proofErr w:type="spellStart"/>
      <w:r>
        <w:t>phizza</w:t>
      </w:r>
      <w:proofErr w:type="spellEnd"/>
      <w:r>
        <w:t xml:space="preserve"> yang </w:t>
      </w:r>
      <w:proofErr w:type="spellStart"/>
      <w:r>
        <w:t>disertai</w:t>
      </w:r>
      <w:proofErr w:type="spellEnd"/>
      <w:r>
        <w:t xml:space="preserve"> dengan detail </w:t>
      </w:r>
      <w:proofErr w:type="spellStart"/>
      <w:r>
        <w:t>phizza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button delete </w:t>
      </w:r>
      <w:proofErr w:type="spellStart"/>
      <w:r>
        <w:t>phizza</w:t>
      </w:r>
      <w:proofErr w:type="spellEnd"/>
      <w:r>
        <w:t xml:space="preserve">. Jika pada page delete ini customer klik button delete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phizza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5AB22560" w14:textId="7F50CC95" w:rsidR="00563275" w:rsidRDefault="00563275" w:rsidP="00563275">
      <w:pPr>
        <w:spacing w:line="360" w:lineRule="auto"/>
        <w:ind w:left="720"/>
      </w:pPr>
    </w:p>
    <w:p w14:paraId="59C561DE" w14:textId="0E76B6B9" w:rsidR="00563275" w:rsidRDefault="00563275" w:rsidP="00563275">
      <w:pPr>
        <w:spacing w:line="360" w:lineRule="auto"/>
        <w:ind w:left="720"/>
      </w:pPr>
      <w:r>
        <w:t>View All User</w:t>
      </w:r>
    </w:p>
    <w:p w14:paraId="7B4C861C" w14:textId="070637A4" w:rsidR="00563275" w:rsidRDefault="00563275" w:rsidP="00563275">
      <w:pPr>
        <w:spacing w:line="360" w:lineRule="auto"/>
        <w:ind w:left="720"/>
      </w:pPr>
      <w:r w:rsidRPr="00563275">
        <w:rPr>
          <w:noProof/>
        </w:rPr>
        <w:lastRenderedPageBreak/>
        <w:drawing>
          <wp:inline distT="0" distB="0" distL="0" distR="0" wp14:anchorId="044AE80D" wp14:editId="5CF03AA2">
            <wp:extent cx="6280785" cy="166179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B3AF" w14:textId="3B2FAA48" w:rsidR="00563275" w:rsidRDefault="00563275" w:rsidP="00563275">
      <w:pPr>
        <w:spacing w:line="360" w:lineRule="auto"/>
        <w:ind w:left="720"/>
      </w:pPr>
      <w:r>
        <w:t xml:space="preserve">Ketika admin klik button view all user di navigation </w:t>
      </w:r>
      <w:proofErr w:type="gramStart"/>
      <w:r>
        <w:t xml:space="preserve">bar  </w:t>
      </w:r>
      <w:proofErr w:type="spellStart"/>
      <w:r>
        <w:t>maka</w:t>
      </w:r>
      <w:proofErr w:type="spellEnd"/>
      <w:proofErr w:type="gram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page view all user yang </w:t>
      </w:r>
      <w:proofErr w:type="spellStart"/>
      <w:r>
        <w:t>disertai</w:t>
      </w:r>
      <w:proofErr w:type="spellEnd"/>
      <w:r>
        <w:t xml:space="preserve"> dengan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detail user dan </w:t>
      </w:r>
      <w:proofErr w:type="spellStart"/>
      <w:r>
        <w:t>dipisah</w:t>
      </w:r>
      <w:proofErr w:type="spellEnd"/>
      <w:r>
        <w:t xml:space="preserve"> dengan card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digambar</w:t>
      </w:r>
      <w:proofErr w:type="spellEnd"/>
      <w:r>
        <w:t>.</w:t>
      </w:r>
    </w:p>
    <w:p w14:paraId="44535DF0" w14:textId="4D47A1F8" w:rsidR="00563275" w:rsidRDefault="00563275" w:rsidP="00563275">
      <w:pPr>
        <w:spacing w:line="360" w:lineRule="auto"/>
        <w:ind w:left="720"/>
      </w:pPr>
    </w:p>
    <w:p w14:paraId="501D8281" w14:textId="17FF62C2" w:rsidR="00563275" w:rsidRDefault="00563275" w:rsidP="00563275">
      <w:pPr>
        <w:spacing w:line="360" w:lineRule="auto"/>
        <w:ind w:left="720"/>
      </w:pPr>
      <w:r>
        <w:t>View All User Transaction Page</w:t>
      </w:r>
    </w:p>
    <w:p w14:paraId="3B7C65F2" w14:textId="4D14CCB4" w:rsidR="00563275" w:rsidRDefault="00563275" w:rsidP="00563275">
      <w:pPr>
        <w:spacing w:line="360" w:lineRule="auto"/>
        <w:ind w:left="720"/>
      </w:pPr>
      <w:r w:rsidRPr="00563275">
        <w:rPr>
          <w:noProof/>
        </w:rPr>
        <w:drawing>
          <wp:inline distT="0" distB="0" distL="0" distR="0" wp14:anchorId="31FDF4DA" wp14:editId="19E4738C">
            <wp:extent cx="6280785" cy="2358390"/>
            <wp:effectExtent l="0" t="0" r="571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A7FD" w14:textId="4548D152" w:rsidR="00563275" w:rsidRDefault="00563275" w:rsidP="00563275">
      <w:pPr>
        <w:spacing w:line="360" w:lineRule="auto"/>
        <w:ind w:left="720"/>
      </w:pPr>
      <w:r>
        <w:t xml:space="preserve">Ketika admin klik button view all user di navigation bar </w:t>
      </w:r>
      <w:proofErr w:type="spellStart"/>
      <w:r>
        <w:t>maka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page view all transaction yang </w:t>
      </w:r>
      <w:proofErr w:type="spellStart"/>
      <w:r>
        <w:t>disertai</w:t>
      </w:r>
      <w:proofErr w:type="spellEnd"/>
      <w:r>
        <w:t xml:space="preserve"> dengan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web ini dan </w:t>
      </w:r>
      <w:proofErr w:type="spellStart"/>
      <w:r>
        <w:t>apabila</w:t>
      </w:r>
      <w:proofErr w:type="spellEnd"/>
      <w:r>
        <w:t xml:space="preserve"> admin melakukan klik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customer.</w:t>
      </w:r>
    </w:p>
    <w:p w14:paraId="383A8D28" w14:textId="783FE66F" w:rsidR="00563275" w:rsidRDefault="00563275" w:rsidP="00563275">
      <w:pPr>
        <w:spacing w:line="360" w:lineRule="auto"/>
        <w:ind w:left="720"/>
      </w:pPr>
    </w:p>
    <w:p w14:paraId="0648E7AE" w14:textId="59A11DDA" w:rsidR="0091247E" w:rsidRPr="00682E72" w:rsidRDefault="0091247E" w:rsidP="0091247E">
      <w:pPr>
        <w:spacing w:line="360" w:lineRule="auto"/>
      </w:pPr>
    </w:p>
    <w:p w14:paraId="0B8F3D4A" w14:textId="5517212D" w:rsidR="002F11B8" w:rsidRPr="00682E72" w:rsidRDefault="002F11B8" w:rsidP="005828C9">
      <w:pPr>
        <w:pStyle w:val="ListParagraph"/>
        <w:spacing w:line="360" w:lineRule="auto"/>
      </w:pP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181DA48F" w14:textId="4DA32C34" w:rsidR="002F11B8" w:rsidRPr="00682E72" w:rsidRDefault="001406BF" w:rsidP="001406BF">
      <w:pPr>
        <w:pStyle w:val="ListParagraph"/>
        <w:numPr>
          <w:ilvl w:val="0"/>
          <w:numId w:val="21"/>
        </w:numPr>
        <w:spacing w:line="360" w:lineRule="auto"/>
      </w:pPr>
      <w:r w:rsidRPr="001406BF">
        <w:t>https://laravel.com/docs/7.x/readme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5FBCE439" w:rsidR="002F5E84" w:rsidRDefault="008E458F" w:rsidP="00A60661">
      <w:pPr>
        <w:pStyle w:val="ListParagraph"/>
        <w:numPr>
          <w:ilvl w:val="0"/>
          <w:numId w:val="22"/>
        </w:numPr>
        <w:spacing w:line="360" w:lineRule="auto"/>
      </w:pPr>
      <w:r>
        <w:t>2201765183</w:t>
      </w:r>
      <w:r w:rsidR="00A81038">
        <w:t xml:space="preserve"> – </w:t>
      </w:r>
      <w:r>
        <w:t>William Gunawan</w:t>
      </w:r>
    </w:p>
    <w:p w14:paraId="26DF70A3" w14:textId="3A2DC9B9" w:rsidR="00842715" w:rsidRPr="00682E72" w:rsidRDefault="008E458F" w:rsidP="008E458F">
      <w:pPr>
        <w:pStyle w:val="ListParagraph"/>
        <w:numPr>
          <w:ilvl w:val="0"/>
          <w:numId w:val="22"/>
        </w:numPr>
        <w:spacing w:line="360" w:lineRule="auto"/>
      </w:pPr>
      <w:r>
        <w:rPr>
          <w:rFonts w:ascii="Calibri" w:hAnsi="Calibri" w:cs="Calibri"/>
          <w:color w:val="121212"/>
          <w:shd w:val="clear" w:color="auto" w:fill="E2E4FC"/>
        </w:rPr>
        <w:lastRenderedPageBreak/>
        <w:t>2201790506</w:t>
      </w:r>
      <w:r w:rsidR="002F5E84">
        <w:t xml:space="preserve">– </w:t>
      </w:r>
      <w:r>
        <w:t xml:space="preserve">Kevin </w:t>
      </w:r>
      <w:proofErr w:type="spellStart"/>
      <w:r>
        <w:t>Sagita</w:t>
      </w:r>
      <w:proofErr w:type="spellEnd"/>
      <w:r>
        <w:t xml:space="preserve"> Wibowo</w:t>
      </w:r>
    </w:p>
    <w:sectPr w:rsidR="00842715" w:rsidRPr="00682E72" w:rsidSect="00DF2179">
      <w:headerReference w:type="default" r:id="rId24"/>
      <w:footerReference w:type="default" r:id="rId25"/>
      <w:headerReference w:type="first" r:id="rId26"/>
      <w:footerReference w:type="first" r:id="rId27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1C025E" w14:textId="77777777" w:rsidR="003D2453" w:rsidRDefault="003D2453" w:rsidP="00273E4A">
      <w:r>
        <w:separator/>
      </w:r>
    </w:p>
  </w:endnote>
  <w:endnote w:type="continuationSeparator" w:id="0">
    <w:p w14:paraId="169998D3" w14:textId="77777777" w:rsidR="003D2453" w:rsidRDefault="003D2453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r w:rsidR="005B66A9" w:rsidRPr="008B08C6">
          <w:rPr>
            <w:sz w:val="22"/>
            <w:szCs w:val="22"/>
            <w:lang w:val="id-ID"/>
          </w:rPr>
          <w:t xml:space="preserve">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0F9515" w14:textId="77777777" w:rsidR="003D2453" w:rsidRDefault="003D2453" w:rsidP="00273E4A">
      <w:r>
        <w:separator/>
      </w:r>
    </w:p>
  </w:footnote>
  <w:footnote w:type="continuationSeparator" w:id="0">
    <w:p w14:paraId="497E7EDB" w14:textId="77777777" w:rsidR="003D2453" w:rsidRDefault="003D2453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1"/>
  </w:num>
  <w:num w:numId="5">
    <w:abstractNumId w:val="18"/>
  </w:num>
  <w:num w:numId="6">
    <w:abstractNumId w:val="12"/>
  </w:num>
  <w:num w:numId="7">
    <w:abstractNumId w:val="19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6"/>
  </w:num>
  <w:num w:numId="15">
    <w:abstractNumId w:val="3"/>
  </w:num>
  <w:num w:numId="16">
    <w:abstractNumId w:val="17"/>
  </w:num>
  <w:num w:numId="17">
    <w:abstractNumId w:val="1"/>
  </w:num>
  <w:num w:numId="18">
    <w:abstractNumId w:val="14"/>
  </w:num>
  <w:num w:numId="19">
    <w:abstractNumId w:val="5"/>
  </w:num>
  <w:num w:numId="20">
    <w:abstractNumId w:val="16"/>
  </w:num>
  <w:num w:numId="21">
    <w:abstractNumId w:val="9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06BF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245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229CB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63275"/>
    <w:rsid w:val="00571B72"/>
    <w:rsid w:val="005751E4"/>
    <w:rsid w:val="00582417"/>
    <w:rsid w:val="005828C9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D7BE2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E458F"/>
    <w:rsid w:val="008F63EF"/>
    <w:rsid w:val="008F740C"/>
    <w:rsid w:val="009010C1"/>
    <w:rsid w:val="0090160D"/>
    <w:rsid w:val="00901A30"/>
    <w:rsid w:val="0090372F"/>
    <w:rsid w:val="00911C41"/>
    <w:rsid w:val="0091247E"/>
    <w:rsid w:val="00924256"/>
    <w:rsid w:val="00925284"/>
    <w:rsid w:val="00932B6E"/>
    <w:rsid w:val="00936403"/>
    <w:rsid w:val="0093677F"/>
    <w:rsid w:val="009367D5"/>
    <w:rsid w:val="00937B93"/>
    <w:rsid w:val="00944ADA"/>
    <w:rsid w:val="00954CE5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26128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66A8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36</TotalTime>
  <Pages>8</Pages>
  <Words>438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William Gunawan</cp:lastModifiedBy>
  <cp:revision>4</cp:revision>
  <dcterms:created xsi:type="dcterms:W3CDTF">2020-11-28T03:06:00Z</dcterms:created>
  <dcterms:modified xsi:type="dcterms:W3CDTF">2020-11-28T13:45:00Z</dcterms:modified>
</cp:coreProperties>
</file>